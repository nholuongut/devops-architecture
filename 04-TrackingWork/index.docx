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3B1C6" w14:textId="33E90F82" w:rsidR="004E2D6E" w:rsidRDefault="00DB24AA" w:rsidP="00276E29">
      <w:pPr>
        <w:pStyle w:val="Heading1"/>
      </w:pPr>
      <w:r>
        <w:t>Configuring Azure DevOps for the Professional DevOps Environment</w:t>
      </w:r>
    </w:p>
    <w:p w14:paraId="0F04C778" w14:textId="4189A5D7" w:rsidR="00DB24AA" w:rsidRDefault="00DB24AA" w:rsidP="00DB24AA">
      <w:pPr>
        <w:pStyle w:val="BodyText"/>
      </w:pPr>
      <w:r>
        <w:t xml:space="preserve">Now that </w:t>
      </w:r>
      <w:r w:rsidR="00604127">
        <w:t>you</w:t>
      </w:r>
      <w:r w:rsidR="007E1A03">
        <w:t>’</w:t>
      </w:r>
      <w:r>
        <w:t xml:space="preserve">ve looked at the capabilities of the professional DevOps environment and a mix of tools that can be a part of it, </w:t>
      </w:r>
      <w:r w:rsidR="00276E29">
        <w:t>we’ll</w:t>
      </w:r>
      <w:r>
        <w:t xml:space="preserve"> drill down into each product within the Azure DevOps family and set it up in the proper way. You’ll certainly want to customize</w:t>
      </w:r>
      <w:r w:rsidR="00C632B7">
        <w:t xml:space="preserve"> the configuration, but </w:t>
      </w:r>
      <w:r w:rsidR="00604127">
        <w:t>your</w:t>
      </w:r>
      <w:r w:rsidR="00C632B7">
        <w:t xml:space="preserve"> suggested configuration works great in 80% of the cases. </w:t>
      </w:r>
      <w:r w:rsidR="0084167B">
        <w:t>If you</w:t>
      </w:r>
      <w:r w:rsidR="007E1A03">
        <w:t>’</w:t>
      </w:r>
      <w:r w:rsidR="0084167B">
        <w:t xml:space="preserve">ve already read the book </w:t>
      </w:r>
      <w:r w:rsidR="007E1A03">
        <w:t>“</w:t>
      </w:r>
      <w:r w:rsidR="0084167B">
        <w:t>The Phoenix Project</w:t>
      </w:r>
      <w:r w:rsidR="007E1A03">
        <w:t>” by Kim, Spafford, and Behr</w:t>
      </w:r>
      <w:r w:rsidR="0084167B">
        <w:t xml:space="preserve">, you’ll </w:t>
      </w:r>
      <w:r w:rsidR="007E1A03">
        <w:t>recognize</w:t>
      </w:r>
      <w:r w:rsidR="0084167B">
        <w:t xml:space="preserve"> the </w:t>
      </w:r>
      <w:r w:rsidR="007C55A9">
        <w:t xml:space="preserve">“three ways of DevOps” implemented as </w:t>
      </w:r>
      <w:r w:rsidR="00604127">
        <w:t>you</w:t>
      </w:r>
      <w:r w:rsidR="007C55A9">
        <w:t xml:space="preserve"> move through this section.</w:t>
      </w:r>
      <w:r w:rsidR="00FD61E1">
        <w:t xml:space="preserve"> Once you have </w:t>
      </w:r>
      <w:r w:rsidR="007D79D9">
        <w:t>your</w:t>
      </w:r>
      <w:r w:rsidR="00FD61E1">
        <w:t xml:space="preserve"> Azure DevOps project created, </w:t>
      </w:r>
      <w:r w:rsidR="00BC3722">
        <w:t xml:space="preserve">take a glance at </w:t>
      </w:r>
      <w:r w:rsidR="007D79D9">
        <w:t>your</w:t>
      </w:r>
      <w:r w:rsidR="00BC3722">
        <w:t xml:space="preserve"> project settings and select the products that you’d like enabled.</w:t>
      </w:r>
    </w:p>
    <w:p w14:paraId="204A95BA" w14:textId="4A577C74" w:rsidR="00FF3837" w:rsidRDefault="00FF3837" w:rsidP="00DB24AA">
      <w:pPr>
        <w:pStyle w:val="BodyText"/>
      </w:pPr>
    </w:p>
    <w:p w14:paraId="6C5FCC04" w14:textId="022CA48E" w:rsidR="007E1A03" w:rsidRDefault="007E1A03" w:rsidP="007E1A03">
      <w:pPr>
        <w:pStyle w:val="BodyText"/>
      </w:pPr>
      <w:r>
        <w:t xml:space="preserve">In </w:t>
      </w:r>
      <w:r w:rsidRPr="007E1A03">
        <w:rPr>
          <w:b/>
        </w:rPr>
        <w:t>Figure 11</w:t>
      </w:r>
      <w:r>
        <w:t xml:space="preserve">, you can see that for the purposes of this article, I have </w:t>
      </w:r>
      <w:proofErr w:type="gramStart"/>
      <w:r>
        <w:t>all of</w:t>
      </w:r>
      <w:proofErr w:type="gramEnd"/>
      <w:r>
        <w:t xml:space="preserve"> the products enabled. For your team, you’ll want to equip them with the Visual Studio Enterprise subscription (formerly called MSDN Premium) so that they have licensing for </w:t>
      </w:r>
      <w:proofErr w:type="gramStart"/>
      <w:r>
        <w:t>all of</w:t>
      </w:r>
      <w:proofErr w:type="gramEnd"/>
      <w:r>
        <w:t xml:space="preserve"> the products. You’ll need them.</w:t>
      </w:r>
    </w:p>
    <w:p w14:paraId="194E5000" w14:textId="77777777" w:rsidR="007E1A03" w:rsidRDefault="007E1A03" w:rsidP="00DB24AA">
      <w:pPr>
        <w:pStyle w:val="BodyText"/>
      </w:pPr>
    </w:p>
    <w:p w14:paraId="7A37C909" w14:textId="16E1A6D6" w:rsidR="00BC3722" w:rsidRDefault="00BC3722" w:rsidP="00BC3722">
      <w:pPr>
        <w:pStyle w:val="Figure"/>
      </w:pPr>
      <w:r>
        <w:rPr>
          <w:noProof/>
        </w:rPr>
        <w:drawing>
          <wp:inline distT="0" distB="0" distL="0" distR="0" wp14:anchorId="563556A9" wp14:editId="574A7247">
            <wp:extent cx="5705475" cy="3600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3600450"/>
                    </a:xfrm>
                    <a:prstGeom prst="rect">
                      <a:avLst/>
                    </a:prstGeom>
                  </pic:spPr>
                </pic:pic>
              </a:graphicData>
            </a:graphic>
          </wp:inline>
        </w:drawing>
      </w:r>
    </w:p>
    <w:p w14:paraId="69CA1384" w14:textId="053DA7D9" w:rsidR="00BC3722" w:rsidRDefault="00BC3722" w:rsidP="00BC3722">
      <w:pPr>
        <w:pStyle w:val="FigureCaption"/>
      </w:pPr>
      <w:r w:rsidRPr="007E1A03">
        <w:rPr>
          <w:rStyle w:val="FigureCaptionBoldChar"/>
        </w:rPr>
        <w:t>Figure 11</w:t>
      </w:r>
      <w:r w:rsidR="007E1A03" w:rsidRPr="007E1A03">
        <w:rPr>
          <w:rStyle w:val="FigureCaptionBoldChar"/>
        </w:rPr>
        <w:t>:</w:t>
      </w:r>
      <w:r>
        <w:t xml:space="preserve"> You can enable or disable any of the products in the Azure DevOps family.</w:t>
      </w:r>
    </w:p>
    <w:p w14:paraId="33E77F26" w14:textId="77777777" w:rsidR="00FF3837" w:rsidRPr="00BC3722" w:rsidRDefault="00FF3837" w:rsidP="00BC3722">
      <w:pPr>
        <w:pStyle w:val="BodyText"/>
      </w:pPr>
    </w:p>
    <w:p w14:paraId="0CFEB7D4" w14:textId="02C1F018" w:rsidR="00FC033F" w:rsidRDefault="00241F8C" w:rsidP="00640667">
      <w:pPr>
        <w:pStyle w:val="Heading2"/>
      </w:pPr>
      <w:r>
        <w:t>Azure Boards Makes Work Visible</w:t>
      </w:r>
    </w:p>
    <w:p w14:paraId="5EE67CED" w14:textId="58602892" w:rsidR="007C55A9" w:rsidRDefault="007C55A9" w:rsidP="007C55A9">
      <w:pPr>
        <w:pStyle w:val="BodyText"/>
      </w:pPr>
      <w:r>
        <w:t>Within the first way of DevOps is the principle of “make work visible”</w:t>
      </w:r>
      <w:r w:rsidR="00AE6334">
        <w:t xml:space="preserve">. Azure Boards is the tool of choice for modeling the shape of </w:t>
      </w:r>
      <w:r w:rsidR="00604127">
        <w:t>your</w:t>
      </w:r>
      <w:r w:rsidR="00AE6334">
        <w:t xml:space="preserve"> work. Azure Boards uses Work Items to track a unit of work. A work item can be of any type and has a status as </w:t>
      </w:r>
      <w:r w:rsidR="007E1A03">
        <w:t>we</w:t>
      </w:r>
      <w:r w:rsidR="00AE6334">
        <w:t>ll as any number of other field</w:t>
      </w:r>
      <w:r w:rsidR="007E1A03">
        <w:t>s</w:t>
      </w:r>
      <w:r w:rsidR="00AE6334">
        <w:t xml:space="preserve"> you’d like.</w:t>
      </w:r>
      <w:r w:rsidR="00FD61E1">
        <w:t xml:space="preserve"> As you think about </w:t>
      </w:r>
      <w:r w:rsidR="007D79D9">
        <w:t>your</w:t>
      </w:r>
      <w:r w:rsidR="00FD61E1">
        <w:t xml:space="preserve"> hierarchy </w:t>
      </w:r>
      <w:r w:rsidR="00B463AD">
        <w:t>of</w:t>
      </w:r>
      <w:r w:rsidR="00FD61E1">
        <w:t xml:space="preserve"> work, don’t immediately start creating work</w:t>
      </w:r>
      <w:r w:rsidR="00403562">
        <w:t xml:space="preserve"> items using the built-in sample hierarchy. Instead, think about the work that you already do and the parent-child relationships bet</w:t>
      </w:r>
      <w:r w:rsidR="007E1A03">
        <w:t>we</w:t>
      </w:r>
      <w:r w:rsidR="00403562">
        <w:t>en some of the types of work.</w:t>
      </w:r>
      <w:r w:rsidR="00E324A3">
        <w:t xml:space="preserve"> For example, in a marketing department, the structure </w:t>
      </w:r>
      <w:r w:rsidR="00485CF6">
        <w:t xml:space="preserve">in </w:t>
      </w:r>
      <w:r w:rsidR="00485CF6" w:rsidRPr="00485CF6">
        <w:rPr>
          <w:b/>
        </w:rPr>
        <w:t>Figure 12</w:t>
      </w:r>
      <w:r w:rsidR="00485CF6">
        <w:t xml:space="preserve"> </w:t>
      </w:r>
      <w:r w:rsidR="00E324A3">
        <w:t>may be appropriate</w:t>
      </w:r>
      <w:r w:rsidR="005070AC">
        <w:t>.</w:t>
      </w:r>
    </w:p>
    <w:p w14:paraId="62135A82" w14:textId="77777777" w:rsidR="00FF3837" w:rsidRDefault="00FF3837" w:rsidP="007C55A9">
      <w:pPr>
        <w:pStyle w:val="BodyText"/>
      </w:pPr>
    </w:p>
    <w:p w14:paraId="787D29E5" w14:textId="49F93EE6" w:rsidR="005070AC" w:rsidRDefault="005070AC" w:rsidP="005070AC">
      <w:pPr>
        <w:pStyle w:val="Figure"/>
      </w:pPr>
      <w:r>
        <w:rPr>
          <w:noProof/>
        </w:rPr>
        <w:lastRenderedPageBreak/>
        <w:drawing>
          <wp:inline distT="0" distB="0" distL="0" distR="0" wp14:anchorId="3E403ECD" wp14:editId="41B61BE9">
            <wp:extent cx="6038850" cy="6696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8850" cy="6696075"/>
                    </a:xfrm>
                    <a:prstGeom prst="rect">
                      <a:avLst/>
                    </a:prstGeom>
                  </pic:spPr>
                </pic:pic>
              </a:graphicData>
            </a:graphic>
          </wp:inline>
        </w:drawing>
      </w:r>
    </w:p>
    <w:p w14:paraId="79EED0B9" w14:textId="57C2DFA9" w:rsidR="005070AC" w:rsidRDefault="005070AC" w:rsidP="005070AC">
      <w:pPr>
        <w:pStyle w:val="FigureCaption"/>
      </w:pPr>
      <w:r w:rsidRPr="00485CF6">
        <w:rPr>
          <w:rStyle w:val="FigureCaptionBoldChar"/>
        </w:rPr>
        <w:t>Figure 12</w:t>
      </w:r>
      <w:r w:rsidR="00485CF6" w:rsidRPr="00485CF6">
        <w:rPr>
          <w:rStyle w:val="FigureCaptionBoldChar"/>
        </w:rPr>
        <w:t>:</w:t>
      </w:r>
      <w:r>
        <w:t xml:space="preserve"> </w:t>
      </w:r>
      <w:r w:rsidR="003430D7">
        <w:t>A marketing department has Campaigns that are broken down into individual items.</w:t>
      </w:r>
    </w:p>
    <w:p w14:paraId="6925A1CC" w14:textId="77777777" w:rsidR="00FF3837" w:rsidRDefault="00FF3837" w:rsidP="003430D7">
      <w:pPr>
        <w:pStyle w:val="BodyText"/>
      </w:pPr>
    </w:p>
    <w:p w14:paraId="16E4E58F" w14:textId="1D43A113" w:rsidR="003430D7" w:rsidRDefault="003430D7" w:rsidP="003430D7">
      <w:pPr>
        <w:pStyle w:val="BodyText"/>
      </w:pPr>
      <w:r>
        <w:t xml:space="preserve">This marketing department has decided that they only need three levels of work. A Campaign can have multiple Campaign Items or Product Backlog Items. A Campaign Item and a Product Backlog Item can have multiple Tasks. </w:t>
      </w:r>
      <w:r w:rsidR="00C74011">
        <w:t>At the top level, they can track at the Campaigns level or the Execution level. An individual iteration or sprint is tracked with Tasks.</w:t>
      </w:r>
      <w:r w:rsidR="00C83BD6">
        <w:t xml:space="preserve"> You can have any number of higher-level portfolio backlogs if you need higher levels of groupings. Even while the built-in process template includes </w:t>
      </w:r>
      <w:r w:rsidR="00C83BD6" w:rsidRPr="00485CF6">
        <w:rPr>
          <w:b/>
        </w:rPr>
        <w:t>Epic</w:t>
      </w:r>
      <w:r w:rsidR="00485CF6" w:rsidRPr="00485CF6">
        <w:rPr>
          <w:b/>
        </w:rPr>
        <w:t xml:space="preserve"> </w:t>
      </w:r>
      <w:r w:rsidR="00C83BD6" w:rsidRPr="00485CF6">
        <w:rPr>
          <w:b/>
        </w:rPr>
        <w:t>&gt;</w:t>
      </w:r>
      <w:r w:rsidR="00485CF6" w:rsidRPr="00485CF6">
        <w:rPr>
          <w:b/>
        </w:rPr>
        <w:t xml:space="preserve"> </w:t>
      </w:r>
      <w:r w:rsidR="00C83BD6" w:rsidRPr="00485CF6">
        <w:rPr>
          <w:b/>
        </w:rPr>
        <w:t>Feature</w:t>
      </w:r>
      <w:r w:rsidR="00485CF6" w:rsidRPr="00485CF6">
        <w:rPr>
          <w:b/>
        </w:rPr>
        <w:t xml:space="preserve"> </w:t>
      </w:r>
      <w:r w:rsidR="00C83BD6" w:rsidRPr="00485CF6">
        <w:rPr>
          <w:b/>
        </w:rPr>
        <w:t>&gt;</w:t>
      </w:r>
      <w:r w:rsidR="00485CF6" w:rsidRPr="00485CF6">
        <w:rPr>
          <w:b/>
        </w:rPr>
        <w:t xml:space="preserve"> </w:t>
      </w:r>
      <w:r w:rsidR="00C83BD6" w:rsidRPr="00485CF6">
        <w:rPr>
          <w:b/>
        </w:rPr>
        <w:t>Product Backlog Item</w:t>
      </w:r>
      <w:r w:rsidR="00C83BD6">
        <w:t xml:space="preserve">, you’ll quickly outgrow this because it won’t match </w:t>
      </w:r>
      <w:r w:rsidR="007D79D9">
        <w:t>your</w:t>
      </w:r>
      <w:r w:rsidR="00C83BD6">
        <w:t xml:space="preserve"> organization. You need to disable most of the built-in work item types and create </w:t>
      </w:r>
      <w:r w:rsidR="007D79D9">
        <w:t>your</w:t>
      </w:r>
      <w:r w:rsidR="00C83BD6">
        <w:t xml:space="preserve"> own so that you can name them and put </w:t>
      </w:r>
      <w:r w:rsidR="00485CF6">
        <w:t>only</w:t>
      </w:r>
      <w:r w:rsidR="00C83BD6">
        <w:t xml:space="preserve"> the fields and the progression of statuses that make sense in </w:t>
      </w:r>
      <w:r w:rsidR="007D79D9">
        <w:t>your</w:t>
      </w:r>
      <w:r w:rsidR="00C83BD6">
        <w:t xml:space="preserve"> teams’ environment</w:t>
      </w:r>
      <w:r w:rsidR="00485CF6">
        <w:t>s</w:t>
      </w:r>
      <w:r w:rsidR="00C83BD6">
        <w:t>.</w:t>
      </w:r>
    </w:p>
    <w:p w14:paraId="0048DEA1" w14:textId="06917360" w:rsidR="00523BE5" w:rsidRDefault="00523BE5" w:rsidP="003430D7">
      <w:pPr>
        <w:pStyle w:val="BodyText"/>
      </w:pPr>
    </w:p>
    <w:p w14:paraId="1503D5CA" w14:textId="4DBED0FE" w:rsidR="00523BE5" w:rsidRDefault="00705554" w:rsidP="003430D7">
      <w:pPr>
        <w:pStyle w:val="BodyText"/>
      </w:pPr>
      <w:r>
        <w:t xml:space="preserve">You may think of the following work types to get the creative juices flowing in order to capture the model of </w:t>
      </w:r>
      <w:r w:rsidR="007D79D9">
        <w:t>your</w:t>
      </w:r>
      <w:r>
        <w:t xml:space="preserve"> organization’s world. Notice </w:t>
      </w:r>
      <w:r w:rsidR="00485CF6">
        <w:t xml:space="preserve">that </w:t>
      </w:r>
      <w:r>
        <w:t>I did</w:t>
      </w:r>
      <w:r w:rsidR="00485CF6">
        <w:t>n’t</w:t>
      </w:r>
      <w:r>
        <w:t xml:space="preserve"> say</w:t>
      </w:r>
      <w:r w:rsidR="0040598E">
        <w:t xml:space="preserve"> “design the model</w:t>
      </w:r>
      <w:r w:rsidR="00485CF6">
        <w:t>.</w:t>
      </w:r>
      <w:r w:rsidR="0040598E">
        <w:t xml:space="preserve">” </w:t>
      </w:r>
      <w:r w:rsidR="007D79D9">
        <w:t>Your</w:t>
      </w:r>
      <w:r w:rsidR="0040598E">
        <w:t xml:space="preserve"> model already exists. You need to capture the nouns and the verbs of </w:t>
      </w:r>
      <w:r w:rsidR="007D79D9">
        <w:t>your</w:t>
      </w:r>
      <w:r w:rsidR="0040598E">
        <w:t xml:space="preserve"> existing reality and make Azure Boards represent what</w:t>
      </w:r>
      <w:r w:rsidR="00485CF6">
        <w:t>’</w:t>
      </w:r>
      <w:r w:rsidR="0040598E">
        <w:t xml:space="preserve">s already there. If you capture the wrong model, it won’t fit, and </w:t>
      </w:r>
      <w:r w:rsidR="007D79D9">
        <w:t>your</w:t>
      </w:r>
      <w:r w:rsidR="0040598E">
        <w:t xml:space="preserve"> co-workers will have a hard time tracking their work because it just won’t make sense.</w:t>
      </w:r>
      <w:r w:rsidR="007F3351">
        <w:t xml:space="preserve"> So, consider the following types:</w:t>
      </w:r>
    </w:p>
    <w:p w14:paraId="2D3E70DA" w14:textId="77777777" w:rsidR="00FF3837" w:rsidRDefault="00FF3837" w:rsidP="003430D7">
      <w:pPr>
        <w:pStyle w:val="BodyText"/>
      </w:pPr>
    </w:p>
    <w:p w14:paraId="48E623CC" w14:textId="4EA84DC4" w:rsidR="00504C84" w:rsidRDefault="00504C84" w:rsidP="007F3351">
      <w:pPr>
        <w:pStyle w:val="BullettedBodyText"/>
      </w:pPr>
      <w:r>
        <w:t>Business initiatives</w:t>
      </w:r>
    </w:p>
    <w:p w14:paraId="29BC295A" w14:textId="0D2EA5CC" w:rsidR="00504C84" w:rsidRDefault="00504C84" w:rsidP="007F3351">
      <w:pPr>
        <w:pStyle w:val="BullettedBodyText"/>
      </w:pPr>
      <w:r>
        <w:t>Marketable features</w:t>
      </w:r>
    </w:p>
    <w:p w14:paraId="519B2FD7" w14:textId="0D3A620E" w:rsidR="00504C84" w:rsidRDefault="00504C84" w:rsidP="007F3351">
      <w:pPr>
        <w:pStyle w:val="BullettedBodyText"/>
      </w:pPr>
      <w:r>
        <w:t>Plannable work</w:t>
      </w:r>
      <w:r w:rsidR="00930692">
        <w:t xml:space="preserve"> to budget, schedule, and fund</w:t>
      </w:r>
    </w:p>
    <w:p w14:paraId="58709811" w14:textId="41BE0D33" w:rsidR="00504C84" w:rsidRDefault="00504C84" w:rsidP="007F3351">
      <w:pPr>
        <w:pStyle w:val="BullettedBodyText"/>
      </w:pPr>
      <w:r>
        <w:t>Individual tasks to get done</w:t>
      </w:r>
    </w:p>
    <w:p w14:paraId="73FF8BC3" w14:textId="77777777" w:rsidR="00FF3837" w:rsidRDefault="00FF3837" w:rsidP="00C27A39">
      <w:pPr>
        <w:pStyle w:val="BodyText"/>
      </w:pPr>
    </w:p>
    <w:p w14:paraId="330D37BE" w14:textId="639530B0" w:rsidR="00C27A39" w:rsidRDefault="00C27A39" w:rsidP="00C27A39">
      <w:pPr>
        <w:pStyle w:val="BodyText"/>
      </w:pPr>
      <w:r>
        <w:t xml:space="preserve">This becomes the foundation of </w:t>
      </w:r>
      <w:r w:rsidR="007D79D9">
        <w:t>your</w:t>
      </w:r>
      <w:r>
        <w:t xml:space="preserve"> usage of Azure Boards going forward. You</w:t>
      </w:r>
      <w:r w:rsidR="00485CF6">
        <w:t>’</w:t>
      </w:r>
      <w:r>
        <w:t xml:space="preserve">d never think of starting a new application with the Northwind or </w:t>
      </w:r>
      <w:proofErr w:type="spellStart"/>
      <w:r>
        <w:t>AdventureWorks</w:t>
      </w:r>
      <w:proofErr w:type="spellEnd"/>
      <w:r>
        <w:t xml:space="preserve"> database schema</w:t>
      </w:r>
      <w:r w:rsidR="003C754E">
        <w:t xml:space="preserve">. Those tables </w:t>
      </w:r>
      <w:r w:rsidR="00485CF6">
        <w:t>we</w:t>
      </w:r>
      <w:r w:rsidR="007D79D9">
        <w:t>r</w:t>
      </w:r>
      <w:r w:rsidR="003C754E">
        <w:t>e chosen by someone else. That model just doesn’t fit the nature of the data you</w:t>
      </w:r>
      <w:r w:rsidR="00485CF6">
        <w:t>’</w:t>
      </w:r>
      <w:r w:rsidR="003C754E">
        <w:t xml:space="preserve">re trying to store. In this same way, the schema of the built-in process templates won’t fit </w:t>
      </w:r>
      <w:r w:rsidR="007D79D9">
        <w:t>your</w:t>
      </w:r>
      <w:r w:rsidR="003C754E">
        <w:t xml:space="preserve"> organization. You need to load </w:t>
      </w:r>
      <w:r w:rsidR="007D79D9">
        <w:t>your</w:t>
      </w:r>
      <w:r w:rsidR="003C754E">
        <w:t xml:space="preserve"> own model.</w:t>
      </w:r>
      <w:r w:rsidR="00313549">
        <w:t xml:space="preserve"> Once you have </w:t>
      </w:r>
      <w:r w:rsidR="007D79D9">
        <w:t>your</w:t>
      </w:r>
      <w:r w:rsidR="00313549">
        <w:t xml:space="preserve"> model, you need to specify the process of each major entity (work item). For example, if you </w:t>
      </w:r>
      <w:r w:rsidR="00485CF6">
        <w:t>we</w:t>
      </w:r>
      <w:r w:rsidR="007D79D9">
        <w:t>r</w:t>
      </w:r>
      <w:r w:rsidR="00313549">
        <w:t xml:space="preserve">e writing </w:t>
      </w:r>
      <w:r w:rsidR="00485CF6">
        <w:t>an</w:t>
      </w:r>
      <w:r w:rsidR="00313549">
        <w:t xml:space="preserve"> article or a book, you might create a Chapter</w:t>
      </w:r>
      <w:r w:rsidR="004606FA">
        <w:t xml:space="preserve"> work item and specify the status progression on the Kanban board like that shown in </w:t>
      </w:r>
      <w:r w:rsidR="004606FA" w:rsidRPr="00485CF6">
        <w:rPr>
          <w:b/>
        </w:rPr>
        <w:t>Figure 13</w:t>
      </w:r>
      <w:r w:rsidR="004606FA">
        <w:t>.</w:t>
      </w:r>
    </w:p>
    <w:p w14:paraId="652DDA1D" w14:textId="77777777" w:rsidR="00FF3837" w:rsidRDefault="00FF3837" w:rsidP="00C27A39">
      <w:pPr>
        <w:pStyle w:val="BodyText"/>
      </w:pPr>
    </w:p>
    <w:p w14:paraId="27EF7DB7" w14:textId="78A6B378" w:rsidR="004606FA" w:rsidRDefault="004606FA" w:rsidP="004606FA">
      <w:pPr>
        <w:pStyle w:val="Figure"/>
      </w:pPr>
      <w:r>
        <w:rPr>
          <w:noProof/>
        </w:rPr>
        <w:drawing>
          <wp:inline distT="0" distB="0" distL="0" distR="0" wp14:anchorId="4E3A958F" wp14:editId="698D9C01">
            <wp:extent cx="6400800" cy="5850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5850890"/>
                    </a:xfrm>
                    <a:prstGeom prst="rect">
                      <a:avLst/>
                    </a:prstGeom>
                  </pic:spPr>
                </pic:pic>
              </a:graphicData>
            </a:graphic>
          </wp:inline>
        </w:drawing>
      </w:r>
    </w:p>
    <w:p w14:paraId="2E3FEC05" w14:textId="1D65086F" w:rsidR="004606FA" w:rsidRDefault="004606FA" w:rsidP="004606FA">
      <w:pPr>
        <w:pStyle w:val="FigureCaption"/>
      </w:pPr>
      <w:r w:rsidRPr="00485CF6">
        <w:rPr>
          <w:rStyle w:val="FigureCaptionBoldChar"/>
        </w:rPr>
        <w:t>Figure 13</w:t>
      </w:r>
      <w:r w:rsidR="00485CF6" w:rsidRPr="00485CF6">
        <w:rPr>
          <w:rStyle w:val="FigureCaptionBoldChar"/>
        </w:rPr>
        <w:t>:</w:t>
      </w:r>
      <w:r>
        <w:t xml:space="preserve"> </w:t>
      </w:r>
      <w:r w:rsidR="00113972">
        <w:t xml:space="preserve">The columns all map to a state of a work item, and each can be assigned a definition of </w:t>
      </w:r>
      <w:r w:rsidR="00485CF6">
        <w:t>D</w:t>
      </w:r>
      <w:r w:rsidR="00113972">
        <w:t>one.</w:t>
      </w:r>
    </w:p>
    <w:p w14:paraId="62A81B7E" w14:textId="77777777" w:rsidR="00FF3837" w:rsidRPr="00FF3837" w:rsidRDefault="00FF3837" w:rsidP="00FF3837">
      <w:pPr>
        <w:pStyle w:val="BodyText"/>
      </w:pPr>
    </w:p>
    <w:p w14:paraId="5576DA43" w14:textId="31E6D60B" w:rsidR="00113972" w:rsidRDefault="00113972" w:rsidP="00113972">
      <w:pPr>
        <w:pStyle w:val="BodyText"/>
      </w:pPr>
      <w:r>
        <w:t xml:space="preserve">By determining ahead of time what the process is to take a certain level of work item from </w:t>
      </w:r>
      <w:r w:rsidR="00424745">
        <w:t xml:space="preserve">creation to done, you organize </w:t>
      </w:r>
      <w:r w:rsidR="007D79D9">
        <w:t>your</w:t>
      </w:r>
      <w:r w:rsidR="00424745">
        <w:t xml:space="preserve"> team. Each state, or board lane, should be owned by a type of role. For example, if you have a stakeholder designated as the person who</w:t>
      </w:r>
      <w:r w:rsidR="00485CF6">
        <w:t>’</w:t>
      </w:r>
      <w:r w:rsidR="00424745">
        <w:t xml:space="preserve">ll give the go ahead on the sketch of a screen before it’s developed, that stakeholder should have a column where they own the work within it. Each work item is represented by a visual card on the Kanban board, and the cards in their column are theirs to work. If the stakeholder does nothing, cards pile up in that column, and nothing is developed </w:t>
      </w:r>
      <w:r w:rsidR="00424745">
        <w:lastRenderedPageBreak/>
        <w:t xml:space="preserve">because of the </w:t>
      </w:r>
      <w:r w:rsidR="002F7156">
        <w:t xml:space="preserve">bottleneck in that column. A dashboard report can bring this to light </w:t>
      </w:r>
      <w:proofErr w:type="gramStart"/>
      <w:r w:rsidR="002F7156">
        <w:t>on a daily basis</w:t>
      </w:r>
      <w:proofErr w:type="gramEnd"/>
      <w:r w:rsidR="002F7156">
        <w:t xml:space="preserve"> so that no column has too much work in it. The stakeholder’s job would be to either approve the sketch of the screen or initiate a conversation to fix it. In no case would </w:t>
      </w:r>
      <w:r w:rsidR="00604127">
        <w:t>you</w:t>
      </w:r>
      <w:r w:rsidR="002F7156">
        <w:t xml:space="preserve"> want a bad screen to be coded. That would be worse. By creat</w:t>
      </w:r>
      <w:r w:rsidR="00485CF6">
        <w:t>ing</w:t>
      </w:r>
      <w:r w:rsidR="002F7156">
        <w:t xml:space="preserve"> a good number of columns, mapped to the states of the work item, </w:t>
      </w:r>
      <w:r w:rsidR="00604127">
        <w:t>you</w:t>
      </w:r>
      <w:r w:rsidR="002F7156">
        <w:t xml:space="preserve"> can </w:t>
      </w:r>
      <w:r w:rsidR="00860392">
        <w:t xml:space="preserve">move the work through a known process where every column has a type of role responsible for performing a known set of work and then forwarding the work in process WIP to the next column. From a quality control perspective, every person starting on work has the obligation for inspecting the WIP to see if the work is ready for them yet. If something is missing, </w:t>
      </w:r>
      <w:r w:rsidR="00604127">
        <w:t>you</w:t>
      </w:r>
      <w:r w:rsidR="00860392">
        <w:t xml:space="preserve"> stop the line and get it corrected before propagating the error further downstream.</w:t>
      </w:r>
    </w:p>
    <w:p w14:paraId="2E7CCFAB" w14:textId="0537A193" w:rsidR="00860392" w:rsidRDefault="00860392" w:rsidP="00113972">
      <w:pPr>
        <w:pStyle w:val="BodyText"/>
      </w:pPr>
    </w:p>
    <w:p w14:paraId="0F5247B6" w14:textId="4CDF9938" w:rsidR="00F60AE7" w:rsidRDefault="00860392" w:rsidP="00583036">
      <w:pPr>
        <w:pStyle w:val="BodyText"/>
      </w:pPr>
      <w:r>
        <w:t xml:space="preserve">For the purposes of software teams, </w:t>
      </w:r>
      <w:r w:rsidR="00EB388E">
        <w:t>the level of backlog that is prepopulate</w:t>
      </w:r>
      <w:r w:rsidR="00485CF6">
        <w:t>d</w:t>
      </w:r>
      <w:r w:rsidR="00EB388E">
        <w:t xml:space="preserve"> with Product Backlog Items in the case of the Scrum process template or User Stories in the case of the Agile process template, </w:t>
      </w:r>
      <w:r w:rsidR="007C271D">
        <w:t xml:space="preserve">is the appropriate level for doing branches and pull requests as </w:t>
      </w:r>
      <w:r w:rsidR="00485CF6">
        <w:t>we</w:t>
      </w:r>
      <w:r w:rsidR="007C271D">
        <w:t xml:space="preserve">ll as designed test cases, as </w:t>
      </w:r>
      <w:r w:rsidR="00604127">
        <w:t>you</w:t>
      </w:r>
      <w:r w:rsidR="007C271D">
        <w:t>’ll see a bit later in the article.</w:t>
      </w:r>
      <w:r w:rsidR="00D448AF">
        <w:t xml:space="preserve"> Iterations or sprints can be planned with work items from this level. Then, tasks can be organically created, completed or destroyed day by day. It’s often good to make plans based on the </w:t>
      </w:r>
      <w:r w:rsidR="00583036">
        <w:t>lo</w:t>
      </w:r>
      <w:r w:rsidR="00485CF6">
        <w:t>we</w:t>
      </w:r>
      <w:r w:rsidR="00583036">
        <w:t xml:space="preserve">st backlog level and then break those down into tasks as needed on an ad-hoc basis during the sprint. </w:t>
      </w:r>
    </w:p>
    <w:p w14:paraId="2BC9F7A8" w14:textId="28E232C7" w:rsidR="00FF3837" w:rsidRDefault="00FF3837" w:rsidP="00583036">
      <w:pPr>
        <w:pStyle w:val="BodyText"/>
      </w:pPr>
      <w:bookmarkStart w:id="0" w:name="_GoBack"/>
      <w:bookmarkEnd w:id="0"/>
    </w:p>
    <w:sectPr w:rsidR="00FF3837">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E0C26" w14:textId="77777777" w:rsidR="00A87302" w:rsidRDefault="00A87302" w:rsidP="00911B88">
      <w:r>
        <w:separator/>
      </w:r>
    </w:p>
  </w:endnote>
  <w:endnote w:type="continuationSeparator" w:id="0">
    <w:p w14:paraId="2CC39395" w14:textId="77777777" w:rsidR="00A87302" w:rsidRDefault="00A87302"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3E553" w14:textId="77777777" w:rsidR="00A87302" w:rsidRDefault="00A87302" w:rsidP="00911B88">
      <w:r>
        <w:separator/>
      </w:r>
    </w:p>
  </w:footnote>
  <w:footnote w:type="continuationSeparator" w:id="0">
    <w:p w14:paraId="34A88F38" w14:textId="77777777" w:rsidR="00A87302" w:rsidRDefault="00A87302" w:rsidP="00911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2"/>
  </w:num>
  <w:num w:numId="2">
    <w:abstractNumId w:val="18"/>
  </w:num>
  <w:num w:numId="3">
    <w:abstractNumId w:val="9"/>
  </w:num>
  <w:num w:numId="4">
    <w:abstractNumId w:val="20"/>
  </w:num>
  <w:num w:numId="5">
    <w:abstractNumId w:val="21"/>
  </w:num>
  <w:num w:numId="6">
    <w:abstractNumId w:val="15"/>
  </w:num>
  <w:num w:numId="7">
    <w:abstractNumId w:val="8"/>
  </w:num>
  <w:num w:numId="8">
    <w:abstractNumId w:val="7"/>
  </w:num>
  <w:num w:numId="9">
    <w:abstractNumId w:val="6"/>
  </w:num>
  <w:num w:numId="10">
    <w:abstractNumId w:val="0"/>
  </w:num>
  <w:num w:numId="11">
    <w:abstractNumId w:val="3"/>
  </w:num>
  <w:num w:numId="12">
    <w:abstractNumId w:val="17"/>
  </w:num>
  <w:num w:numId="13">
    <w:abstractNumId w:val="14"/>
  </w:num>
  <w:num w:numId="14">
    <w:abstractNumId w:val="13"/>
  </w:num>
  <w:num w:numId="15">
    <w:abstractNumId w:val="5"/>
  </w:num>
  <w:num w:numId="16">
    <w:abstractNumId w:val="16"/>
  </w:num>
  <w:num w:numId="17">
    <w:abstractNumId w:val="4"/>
  </w:num>
  <w:num w:numId="18">
    <w:abstractNumId w:val="12"/>
  </w:num>
  <w:num w:numId="19">
    <w:abstractNumId w:val="2"/>
  </w:num>
  <w:num w:numId="20">
    <w:abstractNumId w:val="24"/>
  </w:num>
  <w:num w:numId="21">
    <w:abstractNumId w:val="10"/>
  </w:num>
  <w:num w:numId="22">
    <w:abstractNumId w:val="19"/>
  </w:num>
  <w:num w:numId="23">
    <w:abstractNumId w:val="1"/>
  </w:num>
  <w:num w:numId="24">
    <w:abstractNumId w:val="25"/>
  </w:num>
  <w:num w:numId="25">
    <w:abstractNumId w:val="22"/>
    <w:lvlOverride w:ilvl="0">
      <w:startOverride w:val="1"/>
    </w:lvlOverride>
  </w:num>
  <w:num w:numId="26">
    <w:abstractNumId w:val="11"/>
  </w:num>
  <w:num w:numId="27">
    <w:abstractNumId w:val="22"/>
    <w:lvlOverride w:ilvl="0">
      <w:startOverride w:val="1"/>
    </w:lvlOverride>
  </w:num>
  <w:num w:numId="28">
    <w:abstractNumId w:val="22"/>
    <w:lvlOverride w:ilvl="0">
      <w:startOverride w:val="1"/>
    </w:lvlOverride>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6109"/>
    <w:rsid w:val="00041572"/>
    <w:rsid w:val="0004599A"/>
    <w:rsid w:val="00047331"/>
    <w:rsid w:val="00055190"/>
    <w:rsid w:val="00057B3F"/>
    <w:rsid w:val="00061365"/>
    <w:rsid w:val="000640DB"/>
    <w:rsid w:val="0006560E"/>
    <w:rsid w:val="00066E1D"/>
    <w:rsid w:val="00071D41"/>
    <w:rsid w:val="00073D1E"/>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76E29"/>
    <w:rsid w:val="00280B0F"/>
    <w:rsid w:val="00284DF8"/>
    <w:rsid w:val="00285A05"/>
    <w:rsid w:val="00290680"/>
    <w:rsid w:val="00290E05"/>
    <w:rsid w:val="00295312"/>
    <w:rsid w:val="00295BEC"/>
    <w:rsid w:val="002A487C"/>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2A0B"/>
    <w:rsid w:val="003F5903"/>
    <w:rsid w:val="0040055B"/>
    <w:rsid w:val="00401056"/>
    <w:rsid w:val="00403562"/>
    <w:rsid w:val="0040598E"/>
    <w:rsid w:val="00407825"/>
    <w:rsid w:val="00410306"/>
    <w:rsid w:val="0041096D"/>
    <w:rsid w:val="00410CA4"/>
    <w:rsid w:val="00413BAB"/>
    <w:rsid w:val="00413FDF"/>
    <w:rsid w:val="00416671"/>
    <w:rsid w:val="00421C88"/>
    <w:rsid w:val="00424745"/>
    <w:rsid w:val="00427497"/>
    <w:rsid w:val="00431486"/>
    <w:rsid w:val="0043254E"/>
    <w:rsid w:val="00436752"/>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27FE"/>
    <w:rsid w:val="005744EE"/>
    <w:rsid w:val="00575B32"/>
    <w:rsid w:val="00575EFD"/>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0667"/>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79C3"/>
    <w:rsid w:val="006C7C65"/>
    <w:rsid w:val="006D15C7"/>
    <w:rsid w:val="006D3F85"/>
    <w:rsid w:val="006D43DD"/>
    <w:rsid w:val="006D4537"/>
    <w:rsid w:val="006D4B49"/>
    <w:rsid w:val="006E0B36"/>
    <w:rsid w:val="006E0BED"/>
    <w:rsid w:val="006E3E53"/>
    <w:rsid w:val="006E571D"/>
    <w:rsid w:val="006F3FEC"/>
    <w:rsid w:val="006F530F"/>
    <w:rsid w:val="006F5766"/>
    <w:rsid w:val="006F59CD"/>
    <w:rsid w:val="006F5EA8"/>
    <w:rsid w:val="00700575"/>
    <w:rsid w:val="007011F9"/>
    <w:rsid w:val="00701D65"/>
    <w:rsid w:val="00703CA1"/>
    <w:rsid w:val="00703E02"/>
    <w:rsid w:val="00705554"/>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3788"/>
    <w:rsid w:val="008802D9"/>
    <w:rsid w:val="00881F66"/>
    <w:rsid w:val="00883396"/>
    <w:rsid w:val="00884B48"/>
    <w:rsid w:val="008856AD"/>
    <w:rsid w:val="00885CCF"/>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317D"/>
    <w:rsid w:val="00A37DA3"/>
    <w:rsid w:val="00A40817"/>
    <w:rsid w:val="00A40820"/>
    <w:rsid w:val="00A417EB"/>
    <w:rsid w:val="00A4196E"/>
    <w:rsid w:val="00A439C1"/>
    <w:rsid w:val="00A53115"/>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62D0"/>
    <w:rsid w:val="00A86FE5"/>
    <w:rsid w:val="00A87302"/>
    <w:rsid w:val="00AA11F7"/>
    <w:rsid w:val="00AA147E"/>
    <w:rsid w:val="00AA15C5"/>
    <w:rsid w:val="00AA15F4"/>
    <w:rsid w:val="00AA1878"/>
    <w:rsid w:val="00AA362D"/>
    <w:rsid w:val="00AB18D0"/>
    <w:rsid w:val="00AB1950"/>
    <w:rsid w:val="00AB1BC4"/>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471C"/>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171B"/>
    <w:rsid w:val="00E324A3"/>
    <w:rsid w:val="00E33669"/>
    <w:rsid w:val="00E337BF"/>
    <w:rsid w:val="00E34403"/>
    <w:rsid w:val="00E35556"/>
    <w:rsid w:val="00E35A4B"/>
    <w:rsid w:val="00E40A8F"/>
    <w:rsid w:val="00E41A20"/>
    <w:rsid w:val="00E42789"/>
    <w:rsid w:val="00E462C3"/>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67D1"/>
    <w:rsid w:val="00EC6C07"/>
    <w:rsid w:val="00EC6E0B"/>
    <w:rsid w:val="00ED027B"/>
    <w:rsid w:val="00ED0F3C"/>
    <w:rsid w:val="00ED188D"/>
    <w:rsid w:val="00ED3EFB"/>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602C"/>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7C5D"/>
    <w:rsid w:val="00F92F99"/>
    <w:rsid w:val="00F9426D"/>
    <w:rsid w:val="00F95399"/>
    <w:rsid w:val="00FA1C1B"/>
    <w:rsid w:val="00FA26E0"/>
    <w:rsid w:val="00FA72DD"/>
    <w:rsid w:val="00FB0789"/>
    <w:rsid w:val="00FB0ED0"/>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4127"/>
    <w:pPr>
      <w:jc w:val="both"/>
    </w:pPr>
    <w:rPr>
      <w:rFonts w:ascii="Calibri" w:hAnsi="Calibri"/>
    </w:rPr>
  </w:style>
  <w:style w:type="character" w:customStyle="1" w:styleId="Heading1Char">
    <w:name w:val="Heading 1 Char"/>
    <w:aliases w:val="Heading 1--Publishing Char"/>
    <w:basedOn w:val="DefaultParagraphFont"/>
    <w:link w:val="Heading1"/>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uiPriority w:val="34"/>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uiPriority w:val="29"/>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uiPriority w:val="29"/>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2.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EA59B7-21AE-4375-A449-07D2E649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2019-01-08T20:19:00Z</dcterms:created>
  <dcterms:modified xsi:type="dcterms:W3CDTF">2019-01-08T20:39:00Z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